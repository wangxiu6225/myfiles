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Wep api记录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1、Web API介绍回顾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 API 是一种应用接口框架，它能够构建HTTP服务以支撑更广泛的客户端（包括浏览器，手机和平板电脑等移动设备）的框架， ASP.NET Web API 是一种用于在 .NET Framework 上构建 RESTful 应用程序的理想平台。在目前发达的应用场景下，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我们往往需要接入Winform客户端、APP程序、网站程序、以及目前热火朝天的微信应用等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，这些数据应该可以由同一个服务提供，这个就是我们所需要构建的Web API平台。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由于Web API层作为一个公共的接口层，我们就很好保证了各个界面应用层的数据一致性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通过上面的了解，我们可以知道，所有外部的应用，其实都可以基于一个相同的Web API核心开展的，如下图所示。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5562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2、Web API在Winform框架中的整合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在Winform界面里面，我们除了可以利用直接访问数据库方式，以及采用访问分布式WCF服务的方式接入，还可以使得它能够访问Web API的数据服务，从而构建成一个适应性更加广泛、功能更加强大的混合式开发框架模式；对于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Web API，由于它提供的是一种无状态的接口访问，而且往往Web API一般为了多种客户端接入的需要，可能需要发布在公网上进行访问，因此我们需要更加注重Web API接口层的安全性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除了直连数据库访问的传统模式，WCF分布式访问的WCF服务访问模式，还可以接入API分布式访问的Web API接口模式，他们的关系构成了一个完整的Winform应用体系，如下图所示。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81975" cy="61436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3、Web API访问的安全性考虑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由于Web API是基于互联网的应用，因此安全性要远比在本地访问数据库的要严格的多，基于通用的做法，一般采用几道门槛来处理这些问题，一个是基于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CA证书的HTTPS进行数据传输，防止数据被窃听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，具体可以参考《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"http://www.cnblogs.com/wuhuacong/p/4814708.html"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Web API应用支持HTTPS的经验总结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》；二是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采用参数加密签名方式传递，对传递的参数，增加一个加密签名，在服务器端验证签名内容，防止被篡改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；三是对一般的接口访问，都需要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使用用户身份的token进行校验，只要检查通过才允许访问数据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 API接口的访问方式，大概可以分为几类：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1）一个是使用用户令牌，通过Web API接口进行数据访问。这种方式，可以有效识别用户的身份，为用户接口返回用户相关的数据，如包括用户信息维护、密码修改、或者用户联系人等与用户身份相关的数据。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）一种是使用安全签名进行数据提交。这种方式提交的数据，URL连接的签名参数是经过安全一定规则的加密的，服务器收到数据后也经过同样规则的安全加密，确认数据没有被中途篡改后，再进行数据修改处理。因此我们可以为不同接入方式，如Web/APP/Winfrom等不同接入方式指定不同的加密秘钥，但是秘钥是双方约定的，并不在网络连接上传输，连接传输的一般是这个接入的AppID，服务器通过这个AppID来进行签名参数的加密对比，这种方式，类似微信后台的回调处理机制，它们就是经过这样的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3）一种方式是提供公开的接口调用，不需要传入用户令牌、或者对参数进行加密签名的，这种接口一般较少，只是提供一些很常规的数据显示而已。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3575" cy="19907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基于上面的考虑，我们一般需要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设计Web API对象的接口的时候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，需要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考虑安全性的原因，也就是需要增加更多的一些字段信息了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如可以在增删改这些接口，除了传入token信息外（标识具体用户），也还是需要传入签名信息，如下接口所示。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4" descr="IMG_256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插入指定对象到数据库中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&lt;param name="info"&gt;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指定的对象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&lt;/param&gt;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&lt;returns&gt;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执行操作是否成功。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&lt;/returns&gt;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CommonResult Insert(T info,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token,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signature,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timestamp,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nonce,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appid)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5" descr="IMG_257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上面接口，除了info对象为对象创建的参数外，其他几个参数，都是为了安全性的考虑而加入的。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在接口里面，我们就需要对用户的权限和签名信息进行校验，然后在进行下一步的数据处理，如果校验权限和参数完整性不通过，则会被拦截，不执行数据库的处理了。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//如果用户token检查不通过，则抛出MyApiException异常。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//检查用户是否有权限，否则抛出MyDenyAccessException异常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.CheckAuthorized(AuthorizeKey.InsertKey, token, signature, timestamp, nonce, appid);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除了这些对数据修改的特殊性接口，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有时候我们还需要查找等类似的，不对数据产生变化的接口，只需要传入令牌即可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，如下接口所示。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58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查询数据库,检查是否存在指定ID的对象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&lt;param name="id"&gt;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对象的ID值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&lt;/param&gt;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&lt;returns&gt;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存在则返回指定的对象,否则返回Null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&lt;/returns&gt;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[HttpGet]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 FindByID(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id,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token)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//如果用户token检查不通过，则抛出MyApiException异常。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//检查用户是否有权限，否则抛出MyDenyAccessException异常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.CheckAuthorized(AuthorizeKey.ViewKey, token);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T info = baseBLL.FindByID(id);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info;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7" descr="IMG_25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我们可以看到，上面还是会对token进行校验，不过少了很多签名所需的日期标识、随机数，完整性校验签名，应用ID等参数。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我们会根据用户的token进行解析，如果是正常的token并可以通过解析，那么获取对应用户的权限，判断是否可以进行下一步处理即可。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如果顺利通过，那么访问数据库，把所需的数据返回给调用者即可。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上面提到了用户令牌，用户令牌是一个类似实际生活的通行证，是通过用户名、密码等信息获取到的一个安全令牌，可以在多个接口进行传递的字符串，较少密码参数的传输，提高安全性。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这个用户令牌，一般由单独的接口产生，我们一般放到AuthController里面，这个控制器负责用户令牌相关的处理调用。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注册用户获取访问令牌接口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&lt;param name="username"&gt;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用户登录名称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&lt;/param&gt;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&lt;param name="password"&gt;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用户密码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&lt;/param&gt;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&lt;param name="signature"&gt;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加密签名字符串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&lt;/param&gt;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&lt;param name="timestamp"&gt;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时间戳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&lt;/param&gt;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&lt;param name="nonce"&gt;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随机数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&lt;/param&gt;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&lt;param name="appid"&gt;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应用接入ID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&lt;/param&gt;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&lt;returns&gt;&lt;/returns&gt;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TokenResult GetAccessToken(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username,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password,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signature,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timestamp,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nonce,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appid);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8" descr="IMG_256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如下代码是具体业务模块里面，说明如何获取用于操作各种接口的token令牌的，当然，实际环境下，一般都会使用HTTPS协议获取数据了，演示代码如下所示。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9" descr="IMG_257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appid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"myapi_123456"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appsecret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"mySecret_2856FB9DBE31"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//使用API方式，需要在缓存里面设置特殊的信息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url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"http://localhost:9001/api/Auth/GetAccessToken"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+ GetSignatureUrl(appid, appsecret)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"&amp;username=admin&amp;password="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TokenResult result = JsonHelper&lt;TokenResult&gt;.ConvertJson(url);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(result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MessageDxUtil.ShowError(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"获取授权信息出错，请检查地址是否正确！"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0" descr="IMG_258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由于Web API的调用，都是一种无状态方式的调用方式，我们通过token来传递我们的用户信息，这样我们只需要验证Token就可以了。JWT的令牌生成逻辑如下所示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令牌生成后，我们需要在Web API调用处理前，对令牌进行校验，确保令牌是正确有效的。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除了令牌的规则，还有一个是加密签名的处理，加密签名需要客户端和服务器端约定相同的秘钥，一般由Web API统一分配，然后传输的时候，客户端使用应用ID即可。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加密签名在服务端（Web API端）的验证流程参考微信的接口的处理方式，处理逻辑如下所示。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检查timestamp 与系统时间是否相差在合理时间内，如10分钟。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2）将appSecret、timestamp、nonce三个参数进行字典序排序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3）将三个参数字符串拼接成一个字符串进行SHA1加密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4）加密后的字符串可与signature对比，若匹配则标识该次请求来源于某应用端，请求是合法的。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5）Web API客户端（混合式Winform框架模块）的调用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上面介绍了Web API服务端平台的架构设计思路，通过上面的整合，我们减轻了开发重复功能的增删改查等基础功能的控制器代码，把这些接口抽象到接口里面即可实现。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但是我们具体应该如何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遵循统一接口层Facade层的约定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，然后统一调用WebAPI层的接口，做到悄无声息的从不同的数据源里面获取数据，展示在客户端里面呢。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上面我们分析到，整个混合式Winform框架模块里面，设计方面考虑了数据的获取方面：包含了直接从数据库获取，从WCF服务获取，以及Web API层的数据获取三部分内容，当然还可以有更多的数据接入模式（如WebService等），设计效果如下所示。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2550" cy="463867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所有的数据接入，我们在Facade层都统一到接口里面，客户端的调用也统一到了CallerFactory&lt;T&gt;这个泛型工厂里面，我们根据配置的不同，从不同的模块里面加载，从而实现不同数据源的动态获取了。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如下逻辑就是CallerFactory&lt;T&gt;泛型工厂类的加载逻辑，如下所示：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right="0" w:rightChars="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0" cy="322897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</w:rPr>
        <w:br w:type="textWrapping"/>
      </w:r>
      <w:r>
        <w:rPr>
          <w:i w:val="0"/>
          <w:caps w:val="0"/>
          <w:color w:val="333333"/>
          <w:spacing w:val="0"/>
          <w:sz w:val="36"/>
          <w:szCs w:val="36"/>
        </w:rPr>
        <w:t>API接口开发的注意事项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kern w:val="0"/>
          <w:sz w:val="21"/>
          <w:szCs w:val="21"/>
          <w:lang w:val="en-US" w:eastAsia="zh-CN" w:bidi="ar"/>
        </w:rPr>
        <w:t>2017年03月13日 11:00:00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kern w:val="0"/>
          <w:sz w:val="21"/>
          <w:szCs w:val="21"/>
          <w:lang w:val="en-US" w:eastAsia="zh-CN" w:bidi="ar"/>
        </w:rPr>
        <w:t>阅读数：1851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t>单文件实现多接口的形式有很多种，例如：if..elseif.. 或 switch 或 动态方法 (也就是TP的这种访问函数体的形式) 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vertAlign w:val="baseline"/>
        </w:rPr>
        <w:t>2、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t>对于数据的输出最好用json，json具有相当强大的跨平台性，市场上各大主流编程语言都支持json解析，json正在逐步取代xml，成为网络数据的通用格式 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vertAlign w:val="baseline"/>
        </w:rPr>
        <w:t>3、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t>接口安全，一定要增加接口验证。例如，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highlight w:val="yellow"/>
          <w:vertAlign w:val="baseline"/>
        </w:rPr>
        <w:t>客户端和服务端针对不同接口统一做好加密方式，服务端在对于每次接口需要都要进行验证。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t>以保证防止接口被恶意刷新或黑客恶意调用，尤其是大型商业应用。 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vertAlign w:val="baseline"/>
        </w:rPr>
        <w:t>4、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t>对于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highlight w:val="yellow"/>
          <w:vertAlign w:val="baseline"/>
        </w:rPr>
        <w:t>线上的 API 必须保证所有接口正常且关闭所有的错误信息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t xml:space="preserve"> =&gt; error_reporting(0)，在输出JSON 时，不能有任何其它输出，否则，客户端将解析数据失败，app直接闪退！ 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vertAlign w:val="baseline"/>
        </w:rPr>
        <w:t>5、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t xml:space="preserve">开发 API 和 WEB 有一定的区别，如果是 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highlight w:val="yellow"/>
          <w:vertAlign w:val="baseline"/>
        </w:rPr>
        <w:t>WEB 的话，可能代码出错了，不会导致特别严重的错误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t>，也许只是导致数据写入和查询失败，也许导致 WEB 的某个部分错位或乱码。但如果是 API，直接 Crash！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sz w:val="18"/>
          <w:szCs w:val="18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  <w:t>RESTful</w:t>
      </w:r>
      <w:r>
        <w:rPr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60" w:beforeAutospacing="0" w:after="60" w:afterAutospacing="0" w:line="33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AFAFA"/>
          <w:lang w:val="en-US" w:eastAsia="zh-CN" w:bidi="ar"/>
        </w:rPr>
        <w:t>软件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hd w:val="clear" w:fill="FFFFFF"/>
        <w:spacing w:before="300" w:beforeAutospacing="0" w:after="180" w:afterAutospacing="0" w:line="270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一种软件架构风格、设计风格，而</w:t>
      </w:r>
      <w:r>
        <w:rPr>
          <w:rStyle w:val="7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不是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标准，只是提供了一组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设计原则和约束条件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。它主要用于客户端和服务器交互类的软件。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Web 应用程序最重要的 REST </w:t>
      </w:r>
      <w:r>
        <w:rPr>
          <w:rFonts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原则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客户端和服务器之间的交互在请求之间是无状态的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。在服务器端，应用程序状态和功能可以分为各种资源。资源是一个有趣的概念实体，它向客户端公开。资源的例子有:应用程序对象、数据库记录、算法等等。每个资源都使用 URI (Universal Resource Identifier) 得到一个唯一的地址。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所有资源都共享统一的接口，以便在客户端和服务器之间传输状态。使用的是标准的 HTTP 方法，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比如 GET、PUT、POST 和 DELETE。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"https://baike.so.com/doc/4337030-4541887.html"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Hypermedia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是应用程序状态的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"https://baike.so.com/doc/357895-379265.html"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引擎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，资源表示通过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"https://baike.so.com/doc/5335020-5570458.html"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超链接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互联。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instrText xml:space="preserve"> HYPERLINK "https://baike.so.com/doc/6825028-7042177.html"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另一个重要的 REST 原则是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分层系统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，这表示组件无法了解它与之交互的中间层以外的组件。通过将系统知识限制在单个层，可以限制整个系统的复杂性，促进了底层的独立性。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instrText xml:space="preserve"> HYPERLINK "https://blog.csdn.net/sammy_chan/article/details/1895207" </w:instrTex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2"/>
          <w:szCs w:val="22"/>
          <w:vertAlign w:val="baseline"/>
          <w:lang w:val="en-US" w:eastAsia="zh-CN"/>
        </w:rPr>
        <w:t>https://blog.csdn.net/sammy_chan/article/details/1895207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t xml:space="preserve"> --框架释义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"http://www.php.cn/js-tutorial-382577.html"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http://www.php.cn/js-tutorial-382577.html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--mvc执行生命周期，回顾(难点)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instrText xml:space="preserve"> HYPERLINK "http://www.php.cn/js-tutorial-382583.html" </w:instrTex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2"/>
          <w:szCs w:val="22"/>
          <w:vertAlign w:val="baseline"/>
        </w:rPr>
        <w:t>http://www.php.cn/js-tutorial-382583.html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t xml:space="preserve"> --mvc框架回顾使用（三层）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instrText xml:space="preserve"> HYPERLINK "https://www.cnblogs.com/tanilin/p/8384418.html" </w:instrTex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2"/>
          <w:szCs w:val="22"/>
          <w:vertAlign w:val="baseline"/>
          <w:lang w:val="en-US" w:eastAsia="zh-CN"/>
        </w:rPr>
        <w:t>https://www.cnblogs.com/tanilin/p/8384418.html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t xml:space="preserve">   --mvc框架回顾使用(orm)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instrText xml:space="preserve"> HYPERLINK "https://blog.csdn.net/ruanxinjie/article/details/72823483" </w:instrTex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2"/>
          <w:szCs w:val="22"/>
          <w:vertAlign w:val="baseline"/>
        </w:rPr>
        <w:t>https://blog.csdn.net/ruanxinjie/article/details/72823483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t xml:space="preserve"> --前端框架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instrText xml:space="preserve"> HYPERLINK "http://www.cnblogs.com/wuhuacong/p/4843422.html" </w:instrTex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2"/>
          <w:szCs w:val="22"/>
          <w:vertAlign w:val="baseline"/>
        </w:rPr>
        <w:t>http://www.cnblogs.com/wuhuacong/p/4843422.html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t xml:space="preserve"> --web api2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instrText xml:space="preserve"> HYPERLINK "https://www.cnblogs.com/roucheng/p/netkuangjia.html" </w:instrTex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2"/>
          <w:szCs w:val="22"/>
          <w:vertAlign w:val="baseline"/>
        </w:rPr>
        <w:t>https://www.cnblogs.com/roucheng/p/netkuangjia.html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t xml:space="preserve"> --</w:t>
      </w:r>
      <w:r>
        <w:rPr>
          <w:rStyle w:val="7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.NET</w:t>
      </w: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eastAsia="zh-CN"/>
        </w:rPr>
        <w:t>框架体系结构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instrText xml:space="preserve"> HYPERLINK "https://www.cnblogs.com/gaofei-1/p/6391287.html" </w:instrTex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2"/>
          <w:szCs w:val="22"/>
          <w:vertAlign w:val="baseline"/>
        </w:rPr>
        <w:t>https://www.cnblogs.com/gaofei-1/p/6391287.html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t xml:space="preserve"> --</w:t>
      </w:r>
      <w:r>
        <w:rPr>
          <w:rStyle w:val="7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.NET</w:t>
      </w: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eastAsia="zh-CN"/>
        </w:rPr>
        <w:t>框架体系结构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instrText xml:space="preserve"> HYPERLINK "http://www.php.cn/csharp-article-380186.html" </w:instrTex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2"/>
          <w:szCs w:val="22"/>
          <w:vertAlign w:val="baseline"/>
          <w:lang w:val="en-US" w:eastAsia="zh-CN"/>
        </w:rPr>
        <w:t>http://www.php.cn/csharp-article-380186.html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t xml:space="preserve">  --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MVC中Forms身份验证身份验证流程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instrText xml:space="preserve"> HYPERLINK "https://blog.csdn.net/pukuimin1226/article/details/52313656" </w:instrTex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2"/>
          <w:szCs w:val="22"/>
          <w:vertAlign w:val="baseline"/>
        </w:rPr>
        <w:t>https://blog.csdn.net/pukuimin1226/article/details/52313656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t xml:space="preserve">  --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EF MVC简单三层框架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</w:pPr>
      <w:r>
        <w:rPr>
          <w:rFonts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构件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是面向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"https://baike.so.com/doc/5366582-5602301.html"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体系架构的可复用软件模块。构件（component）是可复用的软件组成成份，可被用来构造其他软件。它可以是被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"https://baike.so.com/doc/5549383-5764491.html"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封装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的对象类、类树、一些功能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instrText xml:space="preserve"> HYPERLINK "https://p1.ssl.qhmsg.com/t01a6feea00a1e74cc8.jpg"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drawing>
          <wp:inline distT="0" distB="0" distL="114300" distR="114300">
            <wp:extent cx="2095500" cy="2095500"/>
            <wp:effectExtent l="0" t="0" r="0" b="0"/>
            <wp:docPr id="14" name="图片 14" descr="构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构件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single" w:color="E5E5E5" w:sz="6" w:space="0"/>
          <w:shd w:val="clear" w:fill="FAFAFA"/>
        </w:rPr>
        <w:t>构件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模块、软件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"https://baike.so.com/doc/1863840-1971314.html"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框架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（framework）、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"https://baike.so.com/doc/285035-301794.html"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软件构架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"https://baike.so.com/doc/6477885-6691588.html"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体系结构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Architectural）、文档、分析件、设计模式（Pattern）等。1995年，Ian.oraham给出的构件定义如下：构件（Component）是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指一个对象（接口规范、或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"https://baike.so.com/doc/6337113-6550726.html"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二进制代码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），它被用于复用，接口被明确定义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[8]。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构件是作为一个逻辑紧密的程序代码包的形式出现的，有着良好的接口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。像Ada的Package、Smalltalk-80和C++的class和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"https://baike.so.com/doc/1933730-2045809.html"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数据类型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都可属于构件范畴。但是，操作集合、过程、函数即使可以复用也不能成为一个构件。开发者可以通过组装已有的构件来开发新的应用系统，从而达到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"https://baike.so.com/doc/1063681-1125294.html"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软件复用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的目的。软件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"https://baike.so.com/doc/2277397-2409243.html"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构件技术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是软件复用的关键因素，也是软件复用技术研究的重点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t>Web 应用框架：mvc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  <w:t>应用软件，系统软件，web应用,web 网站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框架（Framework）是整个或部分系统的可重用设计，表现为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一组抽象构件及构件实例间交互的方法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;另一种定义认为，框架是可被应用开发者定制的应用骨架。前者是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从应用方面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而后者是从目的方面给出的定义。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可以说，一个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框架是一个可复用的设计构件，它规定了应用的体系结构，阐明了整个设计、协作构件之间的依赖关系、责任分配和控制流程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，表现为一组抽象类以及其实例之间协作的方法，它为构件复用提供了上下文(Context)关系。因此构件库的大规模重用也需要框架。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构件领域框架方法在很大程度上借鉴了硬件技术发展的成就，它是构件技术、软件体系结构研究和应用软件开发三者发展结合的产物。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在很多情况下，框架通常以构件库的形式出现，但构件库只是框架的一个重要部分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。框架的关键还在于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框架内对象间的交互模式和控制流模式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应用框架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它并不是包含构件应用程序的 小片程序，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而是实现了某应用领域通用完备功能（除去特殊应用的部分）的底层服务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。使用这种框架的编程人员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可以在一个通用功能已经实现的基础上开始具体的系 统开发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。框架提供了所有应用期望的默认行为的类集合。具体的应用通过重写子类(该子类属于框架的默认行为)或组装对象来支持应用专用的行为。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应用框架强调的是软件的设计重用性和系统的可扩充性,以缩短大型应用软件系统的开发周期，提高开发质量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。与传统的基于类库的面向对象重用技术比较，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应用框架更注重于面向专业领域的软件重用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。应用框架具有领域相关性，构件根据框架进行复合而生成可运行的系统。框架的粒度越大，其中包含的领域知识就更加完整。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框架是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对特定应用领域中的应用系统的部分设计和实现，它定义了一类应用系统(或子系统)的整体结构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。框架将应用系统划分为类和对象，定义类和对象的责任，类和对象如何互相协作，以及对象之间的控制线程。这些共有的设计因素由框架预先定义，应用开发人员只须关注于特定的应用系统特有部分。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highlight w:val="yellow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一、框架要解决的问题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框架要解决的最重要的一个问题是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技术整合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的问题，在J2EE的 框架中，不同的软件企业需要从J2EE中选择不同的技术，这就使得软件企业最终的应用依赖于这些技术，技术自身的复杂性和技术的风险 性将会直接对应用造成冲击。而应用是软件企业的核心，是竞争力的关键所在，因此应该将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应用自身的设计和具体的实现技术解耦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。这样，软件企业的研发将集中在 应用的设计上，而不是具体的技术实现，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highlight w:val="yellow"/>
          <w:shd w:val="clear" w:fill="FFFFFF"/>
        </w:rPr>
        <w:t>技术实现是应用的底层支撑，它不应该直接对应用产生影响。 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390" w:lineRule="atLeast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三、为什么要进行框架开发?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框架的最大好处就是重用。面向对象系统获得的最大的复用方式就是框架，一个大的应用系统往往可能由多层互相协作的框架组成。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由于框架能重用代码，因此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从一已有构件库中建立应用变得非常容易，因为构件都采用框架统一定义的接口，从而使构件间的通信简单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框架能重用设计。它提供可重用的抽象算法及高层设计，并能将大系统分解成更小的构件，而且能描述构件间的内部接口。这些标准接口使在已有的</w:t>
      </w:r>
      <w:r>
        <w:rPr>
          <w:rFonts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构件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基础上通过 组装建立各种各样的系统成为可能。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只要符合接口定义，新的构件就能插入框架中，构件设计者就能重用构架的设计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框架还能重用分析。所有的人员若按照框架的思想来分析事务，那么就能将它划分为同样的构件，采用相似的解决方法，从而使采用同一框架的分析人员之间能进行沟通。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采用框架技术进行软件开发的主要特点包括：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领域内的软件结构一致性好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建立更加开放的系统；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重用代码大大增加，软件生产效率和质量也得到了提高；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软件设计人员要专注于对领域的了解，使需求分析更充分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存储了经验，可以让那些经验丰富的人员去设计框架和领域构件，而不必限于低层编程；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允许采用快速原型技术；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有利于在一个项目内多人协同工作；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大粒度的重用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使得平均开发费用降低，开发速度加快，开发人员减少，维护费用降低，而参数化框架使得适应性、灵活性增强。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E482C"/>
    <w:multiLevelType w:val="singleLevel"/>
    <w:tmpl w:val="565E482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78EC3B5"/>
    <w:multiLevelType w:val="singleLevel"/>
    <w:tmpl w:val="678EC3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D73D1"/>
    <w:rsid w:val="05113D4C"/>
    <w:rsid w:val="067F79D7"/>
    <w:rsid w:val="10274335"/>
    <w:rsid w:val="11D16C3A"/>
    <w:rsid w:val="1A7E3EF6"/>
    <w:rsid w:val="2A254C6C"/>
    <w:rsid w:val="2EAA71F3"/>
    <w:rsid w:val="2F107742"/>
    <w:rsid w:val="31E817F1"/>
    <w:rsid w:val="32A00F48"/>
    <w:rsid w:val="32FE0923"/>
    <w:rsid w:val="375F544D"/>
    <w:rsid w:val="4CCB6C51"/>
    <w:rsid w:val="4F8B76D5"/>
    <w:rsid w:val="543B5FE7"/>
    <w:rsid w:val="547D73D1"/>
    <w:rsid w:val="55EF1E9F"/>
    <w:rsid w:val="57824BC8"/>
    <w:rsid w:val="58302AC4"/>
    <w:rsid w:val="5E17175E"/>
    <w:rsid w:val="609E794E"/>
    <w:rsid w:val="61BA3CEF"/>
    <w:rsid w:val="662E6C11"/>
    <w:rsid w:val="68015196"/>
    <w:rsid w:val="696258BB"/>
    <w:rsid w:val="6AE11A84"/>
    <w:rsid w:val="6D535020"/>
    <w:rsid w:val="6F17175F"/>
    <w:rsid w:val="712B0014"/>
    <w:rsid w:val="725D407C"/>
    <w:rsid w:val="726D236D"/>
    <w:rsid w:val="7341021A"/>
    <w:rsid w:val="7A6842B3"/>
    <w:rsid w:val="7C6C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4.GIF"/><Relationship Id="rId7" Type="http://schemas.openxmlformats.org/officeDocument/2006/relationships/hyperlink" Target="http://www.cnblogs.com/wuhuacong/p/javascript:void(0);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2018-06-13T06:55:00Z</dcterms:created>
  <dc:creator>一直在路上</dc:creator>
  <cp:lastModifiedBy>一直在路上</cp:lastModifiedBy>
  <dcterms:modified xsi:type="dcterms:W3CDTF">2018-07-02T07:22:33Z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